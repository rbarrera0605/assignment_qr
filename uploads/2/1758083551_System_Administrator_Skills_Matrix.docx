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9689C" w14:textId="6AD5621B" w:rsidR="00F206ED" w:rsidRPr="00AA745C" w:rsidRDefault="006F3058" w:rsidP="00F206ED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kern w:val="0"/>
          <w:sz w:val="32"/>
          <w:szCs w:val="32"/>
          <w:lang w:val="en-PH" w:eastAsia="en-PH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PH" w:eastAsia="en-PH"/>
          <w14:ligatures w14:val="none"/>
        </w:rPr>
        <w:t>SYSTEM ADMINISTRATOR</w:t>
      </w:r>
    </w:p>
    <w:p w14:paraId="662F25CD" w14:textId="77777777" w:rsidR="00F206ED" w:rsidRPr="00007FC0" w:rsidRDefault="00F206ED" w:rsidP="00F206ED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kern w:val="0"/>
          <w:sz w:val="28"/>
          <w:szCs w:val="28"/>
          <w:lang w:val="en-PH" w:eastAsia="en-PH"/>
          <w14:ligatures w14:val="none"/>
        </w:rPr>
      </w:pPr>
      <w:r w:rsidRPr="00007FC0">
        <w:rPr>
          <w:rFonts w:cstheme="minorHAnsi"/>
          <w:b/>
          <w:bCs/>
          <w:highlight w:val="yellow"/>
          <w:lang w:val="en-PH"/>
        </w:rPr>
        <w:t xml:space="preserve">Please </w:t>
      </w:r>
      <w:proofErr w:type="gramStart"/>
      <w:r w:rsidRPr="00007FC0">
        <w:rPr>
          <w:rFonts w:cstheme="minorHAnsi"/>
          <w:b/>
          <w:bCs/>
          <w:highlight w:val="yellow"/>
          <w:lang w:val="en-PH"/>
        </w:rPr>
        <w:t>Fill</w:t>
      </w:r>
      <w:proofErr w:type="gramEnd"/>
      <w:r w:rsidRPr="00007FC0">
        <w:rPr>
          <w:rFonts w:cstheme="minorHAnsi"/>
          <w:b/>
          <w:bCs/>
          <w:highlight w:val="yellow"/>
          <w:lang w:val="en-PH"/>
        </w:rPr>
        <w:t xml:space="preserve"> the information below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811"/>
      </w:tblGrid>
      <w:tr w:rsidR="00F206ED" w:rsidRPr="00007FC0" w14:paraId="566F2FA9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105A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  <w:lang w:val="en-PH"/>
              </w:rPr>
              <w:t>Candidate Full Name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0F3C" w14:textId="16C95088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Ryan </w:t>
            </w:r>
            <w:proofErr w:type="spellStart"/>
            <w:r>
              <w:rPr>
                <w:rFonts w:cstheme="minorHAnsi"/>
                <w:lang w:val="en-PH"/>
              </w:rPr>
              <w:t>Catacutan</w:t>
            </w:r>
            <w:proofErr w:type="spellEnd"/>
            <w:r>
              <w:rPr>
                <w:rFonts w:cstheme="minorHAnsi"/>
                <w:lang w:val="en-PH"/>
              </w:rPr>
              <w:t xml:space="preserve"> Barrera</w:t>
            </w:r>
          </w:p>
        </w:tc>
      </w:tr>
      <w:tr w:rsidR="00F206ED" w:rsidRPr="00007FC0" w14:paraId="7DB13FC9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4F73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  <w:lang w:val="en-PH"/>
              </w:rPr>
              <w:t>Primary Email Address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9538" w14:textId="21EA3382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zhamepace@gmail.com</w:t>
            </w:r>
          </w:p>
        </w:tc>
      </w:tr>
      <w:tr w:rsidR="00F206ED" w:rsidRPr="00007FC0" w14:paraId="5D4D46BC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0CF1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  <w:lang w:val="en-PH"/>
              </w:rPr>
              <w:t>Primary Phone Number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2408" w14:textId="30C6BBFF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0975-640-8245</w:t>
            </w:r>
          </w:p>
        </w:tc>
      </w:tr>
      <w:tr w:rsidR="00F206ED" w:rsidRPr="00007FC0" w14:paraId="4060C211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6FA3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</w:rPr>
              <w:t>Complete Home Address: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BC26" w14:textId="379EFB15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110 </w:t>
            </w:r>
            <w:proofErr w:type="spellStart"/>
            <w:r>
              <w:rPr>
                <w:rFonts w:cstheme="minorHAnsi"/>
                <w:lang w:val="en-PH"/>
              </w:rPr>
              <w:t>Tabuk</w:t>
            </w:r>
            <w:proofErr w:type="spellEnd"/>
            <w:r>
              <w:rPr>
                <w:rFonts w:cstheme="minorHAnsi"/>
                <w:lang w:val="en-PH"/>
              </w:rPr>
              <w:t xml:space="preserve"> II, </w:t>
            </w:r>
            <w:proofErr w:type="spellStart"/>
            <w:r>
              <w:rPr>
                <w:rFonts w:cstheme="minorHAnsi"/>
                <w:lang w:val="en-PH"/>
              </w:rPr>
              <w:t>Matlang</w:t>
            </w:r>
            <w:proofErr w:type="spellEnd"/>
            <w:r>
              <w:rPr>
                <w:rFonts w:cstheme="minorHAnsi"/>
                <w:lang w:val="en-PH"/>
              </w:rPr>
              <w:t>, Isabel, Leyte 6539</w:t>
            </w:r>
          </w:p>
        </w:tc>
      </w:tr>
      <w:tr w:rsidR="00F206ED" w:rsidRPr="00007FC0" w14:paraId="084CE934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7522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  <w:lang w:val="en-PH"/>
              </w:rPr>
              <w:t>Short Summary of job responsibility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FED4" w14:textId="1D2917F4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t>Experienced IT Systems Administrator and Service Desk Engineer with a strong background in managing hybrid IT infrastructures, including Windows Server environments, virtualization platforms (</w:t>
            </w:r>
            <w:proofErr w:type="spellStart"/>
            <w:r>
              <w:t>Proxmox</w:t>
            </w:r>
            <w:proofErr w:type="spellEnd"/>
            <w:r>
              <w:t>, VMware), Office 365, and endpoint management via Microsoft Intune. Skilled in Active Directory administration, firewall and VPN configuration (</w:t>
            </w:r>
            <w:proofErr w:type="spellStart"/>
            <w:r>
              <w:t>FortiGate</w:t>
            </w:r>
            <w:proofErr w:type="spellEnd"/>
            <w:r>
              <w:t xml:space="preserve">, </w:t>
            </w:r>
            <w:proofErr w:type="spellStart"/>
            <w:r>
              <w:t>pfSense</w:t>
            </w:r>
            <w:proofErr w:type="spellEnd"/>
            <w:r>
              <w:t>), and providing multi-level technical support in MSP settings.</w:t>
            </w:r>
          </w:p>
        </w:tc>
      </w:tr>
      <w:tr w:rsidR="00F206ED" w:rsidRPr="00007FC0" w14:paraId="3643F7A4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2FBC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  <w:lang w:val="en-PH"/>
              </w:rPr>
              <w:t>Total Years of working experience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E97C" w14:textId="4C88A5B6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8</w:t>
            </w:r>
          </w:p>
        </w:tc>
      </w:tr>
      <w:tr w:rsidR="00F206ED" w:rsidRPr="00007FC0" w14:paraId="41C1DA97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0DE4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</w:rPr>
              <w:t>Reason for Exploring Opportunities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054" w14:textId="5247A702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t>I'm currently seeking new opportunities to grow my technical skill set, take on more complex challenges, and contribute to a dynamic team where I can have a greater impact.</w:t>
            </w:r>
          </w:p>
        </w:tc>
      </w:tr>
      <w:tr w:rsidR="00F206ED" w:rsidRPr="00007FC0" w14:paraId="40016F2F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B5E9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</w:rPr>
            </w:pPr>
            <w:r w:rsidRPr="00007FC0">
              <w:rPr>
                <w:rFonts w:cstheme="minorHAnsi"/>
                <w:b/>
                <w:bCs/>
              </w:rPr>
              <w:t>Current/Last BASIC Monthly Salary in GROSS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8A6E" w14:textId="1C6FB3CE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64,000 PH Peso</w:t>
            </w:r>
          </w:p>
        </w:tc>
      </w:tr>
      <w:tr w:rsidR="00F206ED" w:rsidRPr="00007FC0" w14:paraId="1A7BB34A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3405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</w:rPr>
            </w:pPr>
            <w:r w:rsidRPr="00007FC0">
              <w:rPr>
                <w:rFonts w:cstheme="minorHAnsi"/>
                <w:b/>
                <w:bCs/>
              </w:rPr>
              <w:t>Expected BASIC Monthly Salary in GROSS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6469" w14:textId="0451A4EE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70,000</w:t>
            </w:r>
          </w:p>
        </w:tc>
      </w:tr>
      <w:tr w:rsidR="00F206ED" w:rsidRPr="00007FC0" w14:paraId="6C7CF980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D8A1" w14:textId="77777777" w:rsidR="00F206ED" w:rsidRPr="00007FC0" w:rsidRDefault="00F206ED">
            <w:pPr>
              <w:jc w:val="left"/>
              <w:rPr>
                <w:rFonts w:cstheme="minorHAnsi"/>
                <w:b/>
                <w:bCs/>
              </w:rPr>
            </w:pPr>
            <w:r w:rsidRPr="00007FC0">
              <w:rPr>
                <w:rFonts w:cstheme="minorHAnsi"/>
                <w:b/>
                <w:bCs/>
              </w:rPr>
              <w:t>Notice Period/Employment Availability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5B8D" w14:textId="4B30EFB0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ASAP</w:t>
            </w:r>
          </w:p>
        </w:tc>
      </w:tr>
      <w:tr w:rsidR="00F206ED" w:rsidRPr="00007FC0" w14:paraId="56CC90F9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9612" w14:textId="6486377D" w:rsidR="00F206ED" w:rsidRPr="00007FC0" w:rsidRDefault="00F206ED">
            <w:pPr>
              <w:jc w:val="left"/>
              <w:rPr>
                <w:rFonts w:cstheme="minorHAnsi"/>
                <w:b/>
                <w:bCs/>
              </w:rPr>
            </w:pPr>
            <w:r w:rsidRPr="00007FC0">
              <w:rPr>
                <w:rFonts w:cstheme="minorHAnsi"/>
                <w:b/>
                <w:bCs/>
              </w:rPr>
              <w:t xml:space="preserve">Would you be open to working night shifts?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D9AC" w14:textId="2F6819BE" w:rsidR="00F206ED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YES</w:t>
            </w:r>
          </w:p>
        </w:tc>
      </w:tr>
      <w:tr w:rsidR="006F3058" w:rsidRPr="00007FC0" w14:paraId="794D7309" w14:textId="77777777" w:rsidTr="00F206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D891" w14:textId="5B08F760" w:rsidR="006F3058" w:rsidRPr="00007FC0" w:rsidRDefault="00BB6DF1">
            <w:pPr>
              <w:jc w:val="left"/>
              <w:rPr>
                <w:rFonts w:cstheme="minorHAnsi"/>
                <w:b/>
                <w:bCs/>
              </w:rPr>
            </w:pPr>
            <w:r w:rsidRPr="00C9166A">
              <w:rPr>
                <w:rFonts w:eastAsia="Calibri" w:cs="Calibri"/>
                <w:b/>
              </w:rPr>
              <w:t>Willing and flexible on OCCASIONAL afterhours work, weekend work, and on call rotation IF NEEDED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0E03" w14:textId="23C82691" w:rsidR="006F3058" w:rsidRPr="00007FC0" w:rsidRDefault="001278B7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YES</w:t>
            </w:r>
          </w:p>
        </w:tc>
      </w:tr>
    </w:tbl>
    <w:p w14:paraId="00E2731B" w14:textId="77777777" w:rsidR="00F206ED" w:rsidRPr="00007FC0" w:rsidRDefault="00F206ED" w:rsidP="00F206ED">
      <w:pPr>
        <w:jc w:val="left"/>
        <w:rPr>
          <w:rFonts w:cstheme="minorHAnsi"/>
          <w:b/>
          <w:bCs/>
          <w:lang w:val="en-PH"/>
        </w:rPr>
      </w:pP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97"/>
        <w:gridCol w:w="1548"/>
        <w:gridCol w:w="4406"/>
      </w:tblGrid>
      <w:tr w:rsidR="00F206ED" w:rsidRPr="00007FC0" w14:paraId="0D573379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A6693B3" w14:textId="77777777" w:rsidR="00F206ED" w:rsidRPr="00007FC0" w:rsidRDefault="00F206ED">
            <w:pPr>
              <w:jc w:val="center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  <w:lang w:val="en-PH"/>
              </w:rPr>
              <w:t>Skill/Requirement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C3CF90C" w14:textId="77777777" w:rsidR="00F206ED" w:rsidRPr="00007FC0" w:rsidRDefault="00F206ED">
            <w:pPr>
              <w:jc w:val="center"/>
              <w:rPr>
                <w:rFonts w:cstheme="minorHAnsi"/>
                <w:b/>
                <w:bCs/>
                <w:lang w:val="en-PH"/>
              </w:rPr>
            </w:pPr>
            <w:r w:rsidRPr="00007FC0">
              <w:rPr>
                <w:rFonts w:cstheme="minorHAnsi"/>
                <w:b/>
                <w:bCs/>
                <w:lang w:val="en-PH"/>
              </w:rPr>
              <w:t>Years of Experience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A2AF71E" w14:textId="5B1F947A" w:rsidR="00F206ED" w:rsidRPr="00007FC0" w:rsidRDefault="002C4687">
            <w:pPr>
              <w:jc w:val="center"/>
              <w:rPr>
                <w:rFonts w:cstheme="minorHAnsi"/>
                <w:b/>
                <w:bCs/>
                <w:lang w:val="en-PH"/>
              </w:rPr>
            </w:pPr>
            <w:r w:rsidRPr="000962F2">
              <w:rPr>
                <w:rFonts w:cstheme="minorHAnsi"/>
                <w:b/>
                <w:bCs/>
                <w:sz w:val="20"/>
                <w:szCs w:val="20"/>
                <w:lang w:val="en-PH"/>
              </w:rPr>
              <w:t>P</w:t>
            </w:r>
            <w:r w:rsidRPr="000962F2">
              <w:rPr>
                <w:rFonts w:cstheme="minorHAnsi"/>
                <w:b/>
                <w:bCs/>
                <w:sz w:val="20"/>
                <w:szCs w:val="20"/>
              </w:rPr>
              <w:t>lease share detailed examples of your background, skills, and experiences. Specifically, about your current and past roles, and how they align with the key skills and requirements for this position</w:t>
            </w:r>
          </w:p>
        </w:tc>
      </w:tr>
      <w:tr w:rsidR="00D92569" w:rsidRPr="00007FC0" w14:paraId="5436E805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E6499" w14:textId="39B7616F" w:rsidR="00D92569" w:rsidRPr="00007FC0" w:rsidRDefault="00BB6DF1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>
              <w:rPr>
                <w:rFonts w:cstheme="minorHAnsi"/>
                <w:b/>
                <w:bCs/>
                <w:lang w:val="en-PH"/>
              </w:rPr>
              <w:t>MSP Experience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31E6" w14:textId="507C5900" w:rsidR="00D92569" w:rsidRPr="00007FC0" w:rsidRDefault="001278B7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4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4A31" w14:textId="77777777" w:rsidR="00D92569" w:rsidRDefault="001278B7" w:rsidP="00D92569">
            <w:pPr>
              <w:jc w:val="left"/>
            </w:pPr>
            <w:r>
              <w:t>Provided Level 2 support across multiple client environments, handling escalated desktop, server, and network issues.</w:t>
            </w:r>
            <w:r>
              <w:br/>
            </w:r>
            <w:r>
              <w:t xml:space="preserve">Set up and managed </w:t>
            </w:r>
            <w:r w:rsidRPr="001278B7">
              <w:rPr>
                <w:rStyle w:val="Strong"/>
                <w:b w:val="0"/>
              </w:rPr>
              <w:t>VPN solutions</w:t>
            </w:r>
            <w:r>
              <w:t xml:space="preserve"> (</w:t>
            </w:r>
            <w:proofErr w:type="spellStart"/>
            <w:r>
              <w:t>FortiClient</w:t>
            </w:r>
            <w:proofErr w:type="spellEnd"/>
            <w:r>
              <w:t xml:space="preserve">, Sophos </w:t>
            </w:r>
            <w:proofErr w:type="spellStart"/>
            <w:r>
              <w:t>NetExtender</w:t>
            </w:r>
            <w:proofErr w:type="spellEnd"/>
            <w:r>
              <w:t>), and maintained secure remote access for end users.</w:t>
            </w:r>
          </w:p>
          <w:p w14:paraId="2CF5291C" w14:textId="74223EFF" w:rsidR="001278B7" w:rsidRPr="00007FC0" w:rsidRDefault="001278B7" w:rsidP="00D92569">
            <w:pPr>
              <w:jc w:val="left"/>
              <w:rPr>
                <w:rFonts w:cstheme="minorHAnsi"/>
                <w:lang w:val="en-PH"/>
              </w:rPr>
            </w:pPr>
            <w:r>
              <w:t xml:space="preserve">Handled </w:t>
            </w:r>
            <w:r w:rsidRPr="001278B7">
              <w:rPr>
                <w:rStyle w:val="Strong"/>
                <w:b w:val="0"/>
              </w:rPr>
              <w:t>Azure AD</w:t>
            </w:r>
            <w:r>
              <w:t xml:space="preserve"> account management, </w:t>
            </w:r>
            <w:r w:rsidRPr="001278B7">
              <w:rPr>
                <w:rStyle w:val="Strong"/>
                <w:b w:val="0"/>
              </w:rPr>
              <w:t>Intune MDM</w:t>
            </w:r>
            <w:r>
              <w:t xml:space="preserve"> policies, and </w:t>
            </w:r>
            <w:r w:rsidRPr="001278B7">
              <w:rPr>
                <w:rStyle w:val="Strong"/>
                <w:b w:val="0"/>
              </w:rPr>
              <w:t>MFA deployments</w:t>
            </w:r>
            <w:r>
              <w:t xml:space="preserve"> (including Duo)</w:t>
            </w:r>
          </w:p>
        </w:tc>
      </w:tr>
      <w:tr w:rsidR="00D92569" w:rsidRPr="00007FC0" w14:paraId="4AA252DE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E148" w14:textId="10895E37" w:rsidR="00D92569" w:rsidRPr="00007FC0" w:rsidRDefault="002372FA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>
              <w:rPr>
                <w:rFonts w:cstheme="minorHAnsi"/>
                <w:b/>
                <w:bCs/>
                <w:lang w:val="en-PH"/>
              </w:rPr>
              <w:t>Highest level of Escalat</w:t>
            </w:r>
            <w:r w:rsidR="00301C1E">
              <w:rPr>
                <w:rFonts w:cstheme="minorHAnsi"/>
                <w:b/>
                <w:bCs/>
                <w:lang w:val="en-PH"/>
              </w:rPr>
              <w:t>ion Handled (L</w:t>
            </w:r>
            <w:r w:rsidR="00702D85">
              <w:rPr>
                <w:rFonts w:cstheme="minorHAnsi"/>
                <w:b/>
                <w:bCs/>
                <w:lang w:val="en-PH"/>
              </w:rPr>
              <w:t>evel 3 is preferred</w:t>
            </w:r>
            <w:r w:rsidR="00301C1E">
              <w:rPr>
                <w:rFonts w:cstheme="minorHAnsi"/>
                <w:b/>
                <w:bCs/>
                <w:lang w:val="en-PH"/>
              </w:rPr>
              <w:t>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5C5A" w14:textId="60D7BC03" w:rsidR="00D92569" w:rsidRPr="00007FC0" w:rsidRDefault="001278B7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2.5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CCA0" w14:textId="77777777" w:rsidR="00D92569" w:rsidRDefault="001278B7" w:rsidP="00D92569">
            <w:pPr>
              <w:jc w:val="left"/>
            </w:pPr>
            <w:r>
              <w:t xml:space="preserve">Regularly monitored server health and performance, performed </w:t>
            </w:r>
            <w:r w:rsidRPr="001278B7">
              <w:rPr>
                <w:rStyle w:val="Strong"/>
                <w:b w:val="0"/>
              </w:rPr>
              <w:t>scheduled patching</w:t>
            </w:r>
            <w:r w:rsidRPr="001278B7">
              <w:rPr>
                <w:b/>
              </w:rPr>
              <w:t>,</w:t>
            </w:r>
            <w:r>
              <w:t xml:space="preserve"> </w:t>
            </w:r>
            <w:r>
              <w:lastRenderedPageBreak/>
              <w:t xml:space="preserve">and applied </w:t>
            </w:r>
            <w:r w:rsidRPr="001278B7">
              <w:rPr>
                <w:rStyle w:val="Strong"/>
                <w:b w:val="0"/>
              </w:rPr>
              <w:t>critical security updates</w:t>
            </w:r>
            <w:r>
              <w:t xml:space="preserve"> to prevent vulnerabilities.</w:t>
            </w:r>
          </w:p>
          <w:p w14:paraId="314E00F9" w14:textId="77777777" w:rsidR="00A91320" w:rsidRDefault="00A91320" w:rsidP="00D92569">
            <w:pPr>
              <w:jc w:val="left"/>
            </w:pPr>
          </w:p>
          <w:p w14:paraId="18882B0C" w14:textId="77777777" w:rsidR="00A91320" w:rsidRDefault="00A91320" w:rsidP="00A91320">
            <w:pPr>
              <w:spacing w:line="259" w:lineRule="auto"/>
              <w:jc w:val="left"/>
            </w:pPr>
            <w:r w:rsidRPr="00A91320">
              <w:t>Managed and maintained Windows Servers (2012/2016) and Ubuntu web servers running Apache and MySQL</w:t>
            </w:r>
          </w:p>
          <w:p w14:paraId="5DA5083E" w14:textId="77777777" w:rsidR="00A91320" w:rsidRDefault="00A91320" w:rsidP="00A91320">
            <w:pPr>
              <w:spacing w:line="259" w:lineRule="auto"/>
              <w:jc w:val="left"/>
            </w:pPr>
          </w:p>
          <w:p w14:paraId="11E7B2BA" w14:textId="77777777" w:rsidR="00A91320" w:rsidRPr="00A91320" w:rsidRDefault="00A91320" w:rsidP="00A91320">
            <w:pPr>
              <w:spacing w:line="259" w:lineRule="auto"/>
              <w:jc w:val="left"/>
              <w:rPr>
                <w:rFonts w:asciiTheme="minorHAnsi" w:eastAsia="Segoe UI Symbol" w:hAnsiTheme="minorHAnsi" w:cstheme="minorHAnsi"/>
              </w:rPr>
            </w:pPr>
            <w:r w:rsidRPr="00A91320">
              <w:rPr>
                <w:rFonts w:asciiTheme="minorHAnsi" w:eastAsia="Segoe UI Symbol" w:hAnsiTheme="minorHAnsi" w:cstheme="minorHAnsi"/>
              </w:rPr>
              <w:t xml:space="preserve">Maintains and manages </w:t>
            </w:r>
            <w:proofErr w:type="spellStart"/>
            <w:r w:rsidRPr="00A91320">
              <w:rPr>
                <w:rFonts w:asciiTheme="minorHAnsi" w:eastAsia="Segoe UI Symbol" w:hAnsiTheme="minorHAnsi" w:cstheme="minorHAnsi"/>
              </w:rPr>
              <w:t>freePBX</w:t>
            </w:r>
            <w:proofErr w:type="spellEnd"/>
            <w:r w:rsidRPr="00A91320">
              <w:rPr>
                <w:rFonts w:asciiTheme="minorHAnsi" w:eastAsia="Segoe UI Symbol" w:hAnsiTheme="minorHAnsi" w:cstheme="minorHAnsi"/>
              </w:rPr>
              <w:t xml:space="preserve"> server: fop2 access, UCP, </w:t>
            </w:r>
            <w:proofErr w:type="spellStart"/>
            <w:r w:rsidRPr="00A91320">
              <w:rPr>
                <w:rFonts w:asciiTheme="minorHAnsi" w:eastAsia="Segoe UI Symbol" w:hAnsiTheme="minorHAnsi" w:cstheme="minorHAnsi"/>
              </w:rPr>
              <w:t>etc</w:t>
            </w:r>
            <w:proofErr w:type="spellEnd"/>
            <w:r w:rsidRPr="00A91320">
              <w:rPr>
                <w:rFonts w:asciiTheme="minorHAnsi" w:eastAsia="Segoe UI Symbol" w:hAnsiTheme="minorHAnsi" w:cstheme="minorHAnsi"/>
              </w:rPr>
              <w:t>, monitor DID numbers</w:t>
            </w:r>
          </w:p>
          <w:p w14:paraId="1F3A1295" w14:textId="77777777" w:rsidR="00A91320" w:rsidRPr="00A91320" w:rsidRDefault="00A91320" w:rsidP="00A91320">
            <w:pPr>
              <w:spacing w:line="259" w:lineRule="auto"/>
              <w:jc w:val="left"/>
            </w:pPr>
          </w:p>
          <w:p w14:paraId="253DB054" w14:textId="371EB114" w:rsidR="00A91320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</w:p>
        </w:tc>
      </w:tr>
      <w:tr w:rsidR="001D0A43" w:rsidRPr="00007FC0" w14:paraId="05488F13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4865" w14:textId="03A09D48" w:rsidR="001D0A43" w:rsidRDefault="00987DE6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987DE6">
              <w:rPr>
                <w:rFonts w:cstheme="minorHAnsi"/>
                <w:b/>
                <w:bCs/>
                <w:lang w:val="en-PH"/>
              </w:rPr>
              <w:lastRenderedPageBreak/>
              <w:t>Server management including patching, monitoring, and tuning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4042" w14:textId="295385D4" w:rsidR="001D0A43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2.5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D74D" w14:textId="225522DA" w:rsidR="001D0A43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t>Scheduled and applied regular Windows Updates and critical security patches to ensure servers remained secure and compliant. Coordinated downtime windows with stakeholders to minimize service disruption.</w:t>
            </w:r>
          </w:p>
        </w:tc>
      </w:tr>
      <w:tr w:rsidR="00D92569" w:rsidRPr="00007FC0" w14:paraId="7B722791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EC02" w14:textId="38D41FC1" w:rsidR="00D92569" w:rsidRPr="00007FC0" w:rsidRDefault="00987DE6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987DE6">
              <w:rPr>
                <w:rFonts w:cstheme="minorHAnsi"/>
                <w:b/>
                <w:bCs/>
                <w:lang w:val="en-PH"/>
              </w:rPr>
              <w:t>Familiarity with Azure Active Directory and Active Directory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F00" w14:textId="0441E5BE" w:rsidR="00D92569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6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0E2" w14:textId="4A3689DB" w:rsidR="00D92569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t>Installed and configured Windows Server Active Directory from scratch, managed user and group accounts, implemented Group Policy Objects (GPOs), handled roaming profiles, folder redirection, and advanced NTFS permissions. I also deployed secondary domain controllers for redundancy and maintained DNS and system state backups to ensure directory service reliability.</w:t>
            </w:r>
            <w:r>
              <w:br/>
            </w:r>
            <w:r>
              <w:br/>
            </w:r>
            <w:r>
              <w:t xml:space="preserve">Administered Azure AD users and groups, handled user provisioning and </w:t>
            </w:r>
            <w:proofErr w:type="spellStart"/>
            <w:r>
              <w:t>deprovisioning</w:t>
            </w:r>
            <w:proofErr w:type="spellEnd"/>
            <w:r>
              <w:t>, monitored sign-in logs for suspicious activities, and configured conditional access policies. I also managed Multi-Factor Authentication (MFA) setups, including Duo Security integration, and used Microsoft Intune to onboard and enforce compliance policies on remote and off-network devices.</w:t>
            </w:r>
          </w:p>
        </w:tc>
      </w:tr>
      <w:tr w:rsidR="001D0A43" w:rsidRPr="00007FC0" w14:paraId="5617F67B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26A5" w14:textId="553981AA" w:rsidR="001D0A43" w:rsidRDefault="00C22F0C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>
              <w:rPr>
                <w:rFonts w:cstheme="minorHAnsi"/>
                <w:b/>
                <w:bCs/>
                <w:lang w:val="en-PH"/>
              </w:rPr>
              <w:t>Familiarity with antivirus and EDR logs for security event response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4980" w14:textId="271CB7A8" w:rsidR="001D0A43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2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B13B" w14:textId="0CBD88C0" w:rsidR="001D0A43" w:rsidRPr="00A91320" w:rsidRDefault="00A91320" w:rsidP="00A91320">
            <w:pPr>
              <w:tabs>
                <w:tab w:val="left" w:pos="1010"/>
              </w:tabs>
              <w:jc w:val="left"/>
              <w:rPr>
                <w:rFonts w:cstheme="minorHAnsi"/>
                <w:b/>
                <w:lang w:val="en-PH"/>
              </w:rPr>
            </w:pPr>
            <w:proofErr w:type="spellStart"/>
            <w:r w:rsidRPr="00A91320">
              <w:rPr>
                <w:rStyle w:val="Strong"/>
                <w:b w:val="0"/>
              </w:rPr>
              <w:t>SentinelOne</w:t>
            </w:r>
            <w:proofErr w:type="spellEnd"/>
            <w:r w:rsidRPr="00A91320">
              <w:rPr>
                <w:b/>
              </w:rPr>
              <w:t xml:space="preserve"> </w:t>
            </w:r>
            <w:r w:rsidRPr="00A91320">
              <w:t>and</w:t>
            </w:r>
            <w:r w:rsidRPr="00A91320">
              <w:rPr>
                <w:b/>
              </w:rPr>
              <w:t xml:space="preserve"> </w:t>
            </w:r>
            <w:r w:rsidRPr="00A91320">
              <w:rPr>
                <w:rStyle w:val="Strong"/>
                <w:b w:val="0"/>
              </w:rPr>
              <w:t>Microsoft Defender</w:t>
            </w:r>
          </w:p>
        </w:tc>
      </w:tr>
      <w:tr w:rsidR="001D0A43" w:rsidRPr="00007FC0" w14:paraId="6AF8246C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846D" w14:textId="76058C0B" w:rsidR="001D0A43" w:rsidRDefault="00C204DC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C204DC">
              <w:rPr>
                <w:rFonts w:cstheme="minorHAnsi"/>
                <w:b/>
                <w:bCs/>
                <w:lang w:val="en-PH"/>
              </w:rPr>
              <w:t xml:space="preserve">Experience with tools such as </w:t>
            </w:r>
            <w:proofErr w:type="spellStart"/>
            <w:r w:rsidRPr="00C204DC">
              <w:rPr>
                <w:rFonts w:cstheme="minorHAnsi"/>
                <w:b/>
                <w:bCs/>
                <w:lang w:val="en-PH"/>
              </w:rPr>
              <w:t>NCentral</w:t>
            </w:r>
            <w:proofErr w:type="spellEnd"/>
            <w:r w:rsidRPr="00C204DC">
              <w:rPr>
                <w:rFonts w:cstheme="minorHAnsi"/>
                <w:b/>
                <w:bCs/>
                <w:lang w:val="en-PH"/>
              </w:rPr>
              <w:t xml:space="preserve">, </w:t>
            </w:r>
            <w:proofErr w:type="spellStart"/>
            <w:r w:rsidRPr="00C204DC">
              <w:rPr>
                <w:rFonts w:cstheme="minorHAnsi"/>
                <w:b/>
                <w:bCs/>
                <w:lang w:val="en-PH"/>
              </w:rPr>
              <w:t>ConnectWise</w:t>
            </w:r>
            <w:proofErr w:type="spellEnd"/>
            <w:r w:rsidRPr="00C204DC">
              <w:rPr>
                <w:rFonts w:cstheme="minorHAnsi"/>
                <w:b/>
                <w:bCs/>
                <w:lang w:val="en-PH"/>
              </w:rPr>
              <w:t xml:space="preserve">, Datto, </w:t>
            </w:r>
            <w:proofErr w:type="spellStart"/>
            <w:r w:rsidRPr="00C204DC">
              <w:rPr>
                <w:rFonts w:cstheme="minorHAnsi"/>
                <w:b/>
                <w:bCs/>
                <w:lang w:val="en-PH"/>
              </w:rPr>
              <w:t>ScreenConnect</w:t>
            </w:r>
            <w:proofErr w:type="spellEnd"/>
            <w:r>
              <w:rPr>
                <w:rFonts w:cstheme="minorHAnsi"/>
                <w:b/>
                <w:bCs/>
                <w:lang w:val="en-PH"/>
              </w:rPr>
              <w:t xml:space="preserve"> </w:t>
            </w:r>
            <w:r w:rsidR="007A213F">
              <w:rPr>
                <w:rFonts w:cstheme="minorHAnsi"/>
                <w:b/>
                <w:bCs/>
                <w:lang w:val="en-PH"/>
              </w:rPr>
              <w:t xml:space="preserve">and </w:t>
            </w:r>
            <w:proofErr w:type="spellStart"/>
            <w:r w:rsidR="001648B2">
              <w:rPr>
                <w:rFonts w:cstheme="minorHAnsi"/>
                <w:b/>
                <w:bCs/>
                <w:lang w:val="en-PH"/>
              </w:rPr>
              <w:t>LogicMonitor</w:t>
            </w:r>
            <w:proofErr w:type="spellEnd"/>
            <w:r w:rsidR="001648B2">
              <w:rPr>
                <w:rFonts w:cstheme="minorHAnsi"/>
                <w:b/>
                <w:bCs/>
                <w:lang w:val="en-PH"/>
              </w:rPr>
              <w:t xml:space="preserve"> </w:t>
            </w:r>
            <w:r>
              <w:rPr>
                <w:rFonts w:cstheme="minorHAnsi"/>
                <w:b/>
                <w:bCs/>
                <w:lang w:val="en-PH"/>
              </w:rPr>
              <w:t>(specify other tools)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3A24" w14:textId="232582D6" w:rsidR="001D0A43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4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A52" w14:textId="5D857E2F" w:rsidR="001D0A43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I am confident with these tools </w:t>
            </w:r>
            <w:proofErr w:type="spellStart"/>
            <w:r>
              <w:rPr>
                <w:rFonts w:cstheme="minorHAnsi"/>
                <w:lang w:val="en-PH"/>
              </w:rPr>
              <w:t>ConnectWise</w:t>
            </w:r>
            <w:proofErr w:type="spellEnd"/>
            <w:r>
              <w:rPr>
                <w:rFonts w:cstheme="minorHAnsi"/>
                <w:lang w:val="en-PH"/>
              </w:rPr>
              <w:t xml:space="preserve">, Datto RMM, and </w:t>
            </w:r>
            <w:proofErr w:type="spellStart"/>
            <w:r>
              <w:rPr>
                <w:rFonts w:cstheme="minorHAnsi"/>
                <w:lang w:val="en-PH"/>
              </w:rPr>
              <w:t>ScreenConnect</w:t>
            </w:r>
            <w:proofErr w:type="spellEnd"/>
            <w:r>
              <w:rPr>
                <w:rFonts w:cstheme="minorHAnsi"/>
                <w:lang w:val="en-PH"/>
              </w:rPr>
              <w:t xml:space="preserve">, also slight with </w:t>
            </w:r>
            <w:proofErr w:type="spellStart"/>
            <w:r>
              <w:rPr>
                <w:rFonts w:cstheme="minorHAnsi"/>
                <w:lang w:val="en-PH"/>
              </w:rPr>
              <w:t>NCentral</w:t>
            </w:r>
            <w:proofErr w:type="spellEnd"/>
            <w:r>
              <w:rPr>
                <w:rFonts w:cstheme="minorHAnsi"/>
                <w:lang w:val="en-PH"/>
              </w:rPr>
              <w:br/>
              <w:t xml:space="preserve">Other Tools: </w:t>
            </w:r>
            <w:proofErr w:type="spellStart"/>
            <w:r>
              <w:rPr>
                <w:rFonts w:cstheme="minorHAnsi"/>
                <w:lang w:val="en-PH"/>
              </w:rPr>
              <w:t>ITGlue</w:t>
            </w:r>
            <w:proofErr w:type="spellEnd"/>
            <w:r>
              <w:rPr>
                <w:rFonts w:cstheme="minorHAnsi"/>
                <w:lang w:val="en-PH"/>
              </w:rPr>
              <w:t xml:space="preserve">, Duo, Office 365, </w:t>
            </w:r>
            <w:proofErr w:type="spellStart"/>
            <w:r>
              <w:rPr>
                <w:rFonts w:cstheme="minorHAnsi"/>
                <w:lang w:val="en-PH"/>
              </w:rPr>
              <w:t>BitDefender</w:t>
            </w:r>
            <w:proofErr w:type="spellEnd"/>
            <w:r>
              <w:rPr>
                <w:rFonts w:cstheme="minorHAnsi"/>
                <w:lang w:val="en-PH"/>
              </w:rPr>
              <w:t xml:space="preserve">, etc. </w:t>
            </w:r>
          </w:p>
        </w:tc>
      </w:tr>
      <w:tr w:rsidR="00D92569" w:rsidRPr="00007FC0" w14:paraId="1F5465FB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F217" w14:textId="742D7C74" w:rsidR="00D92569" w:rsidRPr="00007FC0" w:rsidRDefault="007F4888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proofErr w:type="spellStart"/>
            <w:r>
              <w:rPr>
                <w:rFonts w:cstheme="minorHAnsi"/>
                <w:b/>
                <w:bCs/>
                <w:lang w:val="en-PH"/>
              </w:rPr>
              <w:t>Powershell</w:t>
            </w:r>
            <w:proofErr w:type="spellEnd"/>
            <w:r>
              <w:rPr>
                <w:rFonts w:cstheme="minorHAnsi"/>
                <w:b/>
                <w:bCs/>
                <w:lang w:val="en-PH"/>
              </w:rPr>
              <w:t xml:space="preserve"> Scripting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57A" w14:textId="6546B6E6" w:rsidR="00D92569" w:rsidRPr="00007FC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6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58FB" w14:textId="3DDA19A2" w:rsidR="00A91320" w:rsidRDefault="00A91320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I used </w:t>
            </w:r>
            <w:proofErr w:type="spellStart"/>
            <w:r>
              <w:rPr>
                <w:rFonts w:cstheme="minorHAnsi"/>
                <w:lang w:val="en-PH"/>
              </w:rPr>
              <w:t>Powershell</w:t>
            </w:r>
            <w:proofErr w:type="spellEnd"/>
            <w:r>
              <w:rPr>
                <w:rFonts w:cstheme="minorHAnsi"/>
                <w:lang w:val="en-PH"/>
              </w:rPr>
              <w:t xml:space="preserve"> Scripting for:</w:t>
            </w:r>
          </w:p>
          <w:p w14:paraId="7316226E" w14:textId="0FB929CF" w:rsidR="00A91320" w:rsidRDefault="0076449D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</w:t>
            </w:r>
            <w:r w:rsidR="00A91320">
              <w:rPr>
                <w:rFonts w:cstheme="minorHAnsi"/>
                <w:lang w:val="en-PH"/>
              </w:rPr>
              <w:t>Bulk user creation and management in AD</w:t>
            </w:r>
            <w:r w:rsidR="00A91320">
              <w:rPr>
                <w:rFonts w:cstheme="minorHAnsi"/>
                <w:lang w:val="en-PH"/>
              </w:rPr>
              <w:br/>
            </w:r>
            <w:r>
              <w:rPr>
                <w:rFonts w:cstheme="minorHAnsi"/>
                <w:lang w:val="en-PH"/>
              </w:rPr>
              <w:t>-</w:t>
            </w:r>
            <w:r w:rsidR="00A91320">
              <w:rPr>
                <w:rFonts w:cstheme="minorHAnsi"/>
                <w:lang w:val="en-PH"/>
              </w:rPr>
              <w:t>Managing Exchange Online – I kept a copy of the script for easy access</w:t>
            </w:r>
            <w:r w:rsidR="00A91320">
              <w:rPr>
                <w:rFonts w:cstheme="minorHAnsi"/>
                <w:lang w:val="en-PH"/>
              </w:rPr>
              <w:br/>
            </w:r>
            <w:r>
              <w:rPr>
                <w:rFonts w:cstheme="minorHAnsi"/>
                <w:lang w:val="en-PH"/>
              </w:rPr>
              <w:t xml:space="preserve">-Automate routine server maintenance task like </w:t>
            </w:r>
            <w:r>
              <w:rPr>
                <w:rFonts w:cstheme="minorHAnsi"/>
                <w:lang w:val="en-PH"/>
              </w:rPr>
              <w:lastRenderedPageBreak/>
              <w:t>performing health checks, clean up logs, and restart services</w:t>
            </w:r>
          </w:p>
          <w:p w14:paraId="0E7E5375" w14:textId="3CF79904" w:rsidR="00D92569" w:rsidRPr="00007FC0" w:rsidRDefault="0076449D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-Monitoring and reporting – generating automated reports on user activity, group memberships, disk space usage, etc.</w:t>
            </w:r>
          </w:p>
        </w:tc>
      </w:tr>
      <w:tr w:rsidR="00F976F8" w:rsidRPr="00007FC0" w14:paraId="42DBE850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DE06" w14:textId="3AF0098D" w:rsidR="00F976F8" w:rsidRPr="00F976F8" w:rsidRDefault="00F976F8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F976F8">
              <w:rPr>
                <w:rFonts w:cstheme="minorHAnsi"/>
                <w:b/>
                <w:bCs/>
                <w:lang w:val="en-PH"/>
              </w:rPr>
              <w:lastRenderedPageBreak/>
              <w:t>Strong understanding of infrastructure and automation opportunities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4FD6" w14:textId="76F8E1DA" w:rsidR="00F976F8" w:rsidRPr="00007FC0" w:rsidRDefault="0076449D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6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C5C5" w14:textId="1332205C" w:rsidR="00F976F8" w:rsidRPr="00007FC0" w:rsidRDefault="0076449D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Have solid expertise in managing IT infrastructure, for 2 plus years working as a Systems Administrator, I work closely with my senior Sys Ad in managing all servers in the office. These servers includes file server (File01 and File02) which is hosted in </w:t>
            </w:r>
            <w:proofErr w:type="spellStart"/>
            <w:r>
              <w:rPr>
                <w:rFonts w:cstheme="minorHAnsi"/>
                <w:lang w:val="en-PH"/>
              </w:rPr>
              <w:t>FreeNAS</w:t>
            </w:r>
            <w:proofErr w:type="spellEnd"/>
            <w:r>
              <w:rPr>
                <w:rFonts w:cstheme="minorHAnsi"/>
                <w:lang w:val="en-PH"/>
              </w:rPr>
              <w:t xml:space="preserve"> back in the days. We used </w:t>
            </w:r>
            <w:proofErr w:type="spellStart"/>
            <w:r>
              <w:rPr>
                <w:rFonts w:cstheme="minorHAnsi"/>
                <w:lang w:val="en-PH"/>
              </w:rPr>
              <w:t>FreePBX</w:t>
            </w:r>
            <w:proofErr w:type="spellEnd"/>
            <w:r>
              <w:rPr>
                <w:rFonts w:cstheme="minorHAnsi"/>
                <w:lang w:val="en-PH"/>
              </w:rPr>
              <w:t xml:space="preserve"> for our telephony server which we closely update and manage. For our virtualization we used both VMWare and </w:t>
            </w:r>
            <w:proofErr w:type="spellStart"/>
            <w:r>
              <w:rPr>
                <w:rFonts w:cstheme="minorHAnsi"/>
                <w:lang w:val="en-PH"/>
              </w:rPr>
              <w:t>Proxmox</w:t>
            </w:r>
            <w:proofErr w:type="spellEnd"/>
            <w:r>
              <w:rPr>
                <w:rFonts w:cstheme="minorHAnsi"/>
                <w:lang w:val="en-PH"/>
              </w:rPr>
              <w:t xml:space="preserve"> (I built it myself from a bare metal computer).</w:t>
            </w:r>
            <w:r>
              <w:rPr>
                <w:rFonts w:cstheme="minorHAnsi"/>
                <w:lang w:val="en-PH"/>
              </w:rPr>
              <w:br/>
              <w:t xml:space="preserve">VMs running in </w:t>
            </w:r>
            <w:proofErr w:type="spellStart"/>
            <w:r>
              <w:rPr>
                <w:rFonts w:cstheme="minorHAnsi"/>
                <w:lang w:val="en-PH"/>
              </w:rPr>
              <w:t>Proxmox</w:t>
            </w:r>
            <w:proofErr w:type="spellEnd"/>
            <w:r>
              <w:rPr>
                <w:rFonts w:cstheme="minorHAnsi"/>
                <w:lang w:val="en-PH"/>
              </w:rPr>
              <w:t xml:space="preserve">: Ubuntu Server with Apache and </w:t>
            </w:r>
            <w:proofErr w:type="spellStart"/>
            <w:r>
              <w:rPr>
                <w:rFonts w:cstheme="minorHAnsi"/>
                <w:lang w:val="en-PH"/>
              </w:rPr>
              <w:t>Mysql</w:t>
            </w:r>
            <w:proofErr w:type="spellEnd"/>
            <w:r>
              <w:rPr>
                <w:rFonts w:cstheme="minorHAnsi"/>
                <w:lang w:val="en-PH"/>
              </w:rPr>
              <w:t xml:space="preserve"> installed, I also worked closely with our in-house developer</w:t>
            </w:r>
            <w:r w:rsidR="00AB3F46">
              <w:rPr>
                <w:rFonts w:cstheme="minorHAnsi"/>
                <w:lang w:val="en-PH"/>
              </w:rPr>
              <w:t xml:space="preserve"> for their PHP projects and I myself had create a PHP project too which I hosted in VMs and used by certain group of people in the office.</w:t>
            </w:r>
          </w:p>
        </w:tc>
      </w:tr>
      <w:tr w:rsidR="001648B2" w:rsidRPr="00007FC0" w14:paraId="6ACA8CD7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8D5B" w14:textId="26C33417" w:rsidR="001648B2" w:rsidRPr="00F976F8" w:rsidRDefault="001648B2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 w:rsidRPr="001648B2">
              <w:rPr>
                <w:rFonts w:cstheme="minorHAnsi"/>
                <w:b/>
                <w:bCs/>
                <w:lang w:val="en-PH"/>
              </w:rPr>
              <w:t>Scripting ability in Python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064" w14:textId="0510139C" w:rsidR="001648B2" w:rsidRPr="00007FC0" w:rsidRDefault="00AB3F46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0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0F59" w14:textId="260FC977" w:rsidR="001648B2" w:rsidRPr="00007FC0" w:rsidRDefault="00AB3F46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I have to be honest, I had never use Python for scripting, </w:t>
            </w:r>
            <w:proofErr w:type="gramStart"/>
            <w:r>
              <w:rPr>
                <w:rFonts w:cstheme="minorHAnsi"/>
                <w:lang w:val="en-PH"/>
              </w:rPr>
              <w:t>I</w:t>
            </w:r>
            <w:proofErr w:type="gramEnd"/>
            <w:r>
              <w:rPr>
                <w:rFonts w:cstheme="minorHAnsi"/>
                <w:lang w:val="en-PH"/>
              </w:rPr>
              <w:t xml:space="preserve"> used Python for web development using Flask for now. I manage a web site that I create myself and it is now live. I used both </w:t>
            </w:r>
            <w:proofErr w:type="spellStart"/>
            <w:r>
              <w:rPr>
                <w:rFonts w:cstheme="minorHAnsi"/>
                <w:lang w:val="en-PH"/>
              </w:rPr>
              <w:t>github</w:t>
            </w:r>
            <w:proofErr w:type="spellEnd"/>
            <w:r>
              <w:rPr>
                <w:rFonts w:cstheme="minorHAnsi"/>
                <w:lang w:val="en-PH"/>
              </w:rPr>
              <w:t xml:space="preserve"> and render.com to make this web site accessible from the web. I can definitely check on python scripting for sure</w:t>
            </w:r>
          </w:p>
        </w:tc>
      </w:tr>
      <w:tr w:rsidR="00DC0742" w:rsidRPr="00007FC0" w14:paraId="7B92FA6C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2E06" w14:textId="5C74B288" w:rsidR="00DC0742" w:rsidRPr="001648B2" w:rsidRDefault="00470698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>
              <w:rPr>
                <w:rFonts w:cstheme="minorHAnsi"/>
                <w:b/>
                <w:bCs/>
                <w:lang w:val="en-PH"/>
              </w:rPr>
              <w:t>Specify Antivirus Software that you have used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7439" w14:textId="475FBCA5" w:rsidR="00AB3F46" w:rsidRDefault="00AB3F46" w:rsidP="00D92569">
            <w:pPr>
              <w:jc w:val="left"/>
              <w:rPr>
                <w:rFonts w:cstheme="minorHAnsi"/>
                <w:lang w:val="en-PH"/>
              </w:rPr>
            </w:pPr>
          </w:p>
          <w:p w14:paraId="717376DF" w14:textId="77777777" w:rsidR="00AB3F46" w:rsidRPr="00AB3F46" w:rsidRDefault="00AB3F46" w:rsidP="00AB3F46">
            <w:pPr>
              <w:rPr>
                <w:rFonts w:cstheme="minorHAnsi"/>
                <w:lang w:val="en-PH"/>
              </w:rPr>
            </w:pPr>
          </w:p>
          <w:p w14:paraId="3ED4DE6F" w14:textId="75A436DB" w:rsidR="00DC0742" w:rsidRPr="00AB3F46" w:rsidRDefault="00AB3F46" w:rsidP="00AB3F46">
            <w:pPr>
              <w:jc w:val="center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4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7298" w14:textId="1A158A1A" w:rsidR="00DC0742" w:rsidRPr="00007FC0" w:rsidRDefault="00AB3F46" w:rsidP="00AB3F46">
            <w:pPr>
              <w:jc w:val="left"/>
              <w:rPr>
                <w:rFonts w:cstheme="minorHAnsi"/>
                <w:lang w:val="en-PH"/>
              </w:rPr>
            </w:pPr>
            <w:proofErr w:type="spellStart"/>
            <w:r>
              <w:rPr>
                <w:rFonts w:cstheme="minorHAnsi"/>
                <w:lang w:val="en-PH"/>
              </w:rPr>
              <w:t>SentinelOne</w:t>
            </w:r>
            <w:proofErr w:type="spellEnd"/>
            <w:r>
              <w:rPr>
                <w:rFonts w:cstheme="minorHAnsi"/>
                <w:lang w:val="en-PH"/>
              </w:rPr>
              <w:br/>
              <w:t>Microsoft Defender – which we mainly use for email blocking of spam senders</w:t>
            </w:r>
            <w:r>
              <w:rPr>
                <w:rFonts w:cstheme="minorHAnsi"/>
                <w:lang w:val="en-PH"/>
              </w:rPr>
              <w:br/>
            </w:r>
            <w:proofErr w:type="spellStart"/>
            <w:r>
              <w:rPr>
                <w:rFonts w:cstheme="minorHAnsi"/>
                <w:lang w:val="en-PH"/>
              </w:rPr>
              <w:t>ProofPoint</w:t>
            </w:r>
            <w:proofErr w:type="spellEnd"/>
            <w:r>
              <w:rPr>
                <w:rFonts w:cstheme="minorHAnsi"/>
                <w:lang w:val="en-PH"/>
              </w:rPr>
              <w:t xml:space="preserve"> and Barracuda for email security and threat filtering</w:t>
            </w:r>
          </w:p>
        </w:tc>
      </w:tr>
      <w:tr w:rsidR="00BF127E" w:rsidRPr="00007FC0" w14:paraId="115F1DA6" w14:textId="77777777" w:rsidTr="00BB6DF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A338" w14:textId="7297567A" w:rsidR="00BF127E" w:rsidRDefault="00BF127E" w:rsidP="00D92569">
            <w:pPr>
              <w:jc w:val="left"/>
              <w:rPr>
                <w:rFonts w:cstheme="minorHAnsi"/>
                <w:b/>
                <w:bCs/>
                <w:lang w:val="en-PH"/>
              </w:rPr>
            </w:pPr>
            <w:r>
              <w:rPr>
                <w:rFonts w:cstheme="minorHAnsi"/>
                <w:b/>
                <w:bCs/>
                <w:lang w:val="en-PH"/>
              </w:rPr>
              <w:t xml:space="preserve">Ability to manage inventory and automate </w:t>
            </w:r>
            <w:r w:rsidR="005E3BD1">
              <w:rPr>
                <w:rFonts w:cstheme="minorHAnsi"/>
                <w:b/>
                <w:bCs/>
                <w:lang w:val="en-PH"/>
              </w:rPr>
              <w:t>processes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8718" w14:textId="57596B8A" w:rsidR="00BF127E" w:rsidRPr="00007FC0" w:rsidRDefault="00F3693B" w:rsidP="00D92569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8</w:t>
            </w:r>
            <w:bookmarkStart w:id="0" w:name="_GoBack"/>
            <w:bookmarkEnd w:id="0"/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5ED6" w14:textId="1CAAF7E2" w:rsidR="00BF127E" w:rsidRPr="00007FC0" w:rsidRDefault="00AB3F46" w:rsidP="00F3693B">
            <w:pPr>
              <w:jc w:val="left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Early years in my IT career, I was appointed as the senior IT. There’s only 2 of us in our office and they entrust me with the overall inventory of all the IT assets. I worked closely with our admin staff who also handles the purchasing of other assets.</w:t>
            </w:r>
            <w:r>
              <w:rPr>
                <w:rFonts w:cstheme="minorHAnsi"/>
                <w:lang w:val="en-PH"/>
              </w:rPr>
              <w:br/>
            </w:r>
            <w:r>
              <w:rPr>
                <w:rFonts w:cstheme="minorHAnsi"/>
                <w:lang w:val="en-PH"/>
              </w:rPr>
              <w:br/>
              <w:t xml:space="preserve">In 2017, I used to </w:t>
            </w:r>
            <w:r w:rsidR="00F3693B">
              <w:rPr>
                <w:rFonts w:cstheme="minorHAnsi"/>
                <w:lang w:val="en-PH"/>
              </w:rPr>
              <w:t>work</w:t>
            </w:r>
            <w:r>
              <w:rPr>
                <w:rFonts w:cstheme="minorHAnsi"/>
                <w:lang w:val="en-PH"/>
              </w:rPr>
              <w:t xml:space="preserve"> as an IT Instructor in City College in Cebu City</w:t>
            </w:r>
            <w:r w:rsidR="00F3693B">
              <w:rPr>
                <w:rFonts w:cstheme="minorHAnsi"/>
                <w:lang w:val="en-PH"/>
              </w:rPr>
              <w:t xml:space="preserve">. I created a simple yet effective way to do inventory of all computer peripherals in Computer Lab 1 and 2 and I opened it to our School Director. The inventory system is only Microsoft Excel with </w:t>
            </w:r>
            <w:proofErr w:type="spellStart"/>
            <w:r w:rsidR="00F3693B">
              <w:rPr>
                <w:rFonts w:cstheme="minorHAnsi"/>
                <w:lang w:val="en-PH"/>
              </w:rPr>
              <w:t>vba</w:t>
            </w:r>
            <w:proofErr w:type="spellEnd"/>
            <w:r w:rsidR="00F3693B">
              <w:rPr>
                <w:rFonts w:cstheme="minorHAnsi"/>
                <w:lang w:val="en-PH"/>
              </w:rPr>
              <w:t xml:space="preserve"> macro running. I used to create some Macro apps in 2017 which I believe I still have </w:t>
            </w:r>
            <w:r w:rsidR="00F3693B">
              <w:rPr>
                <w:rFonts w:cstheme="minorHAnsi"/>
                <w:lang w:val="en-PH"/>
              </w:rPr>
              <w:lastRenderedPageBreak/>
              <w:t>these files in my OneDrive.</w:t>
            </w:r>
            <w:r w:rsidR="00F3693B">
              <w:rPr>
                <w:rFonts w:cstheme="minorHAnsi"/>
                <w:lang w:val="en-PH"/>
              </w:rPr>
              <w:br/>
            </w:r>
            <w:r w:rsidR="00F3693B">
              <w:rPr>
                <w:rFonts w:cstheme="minorHAnsi"/>
                <w:lang w:val="en-PH"/>
              </w:rPr>
              <w:br/>
              <w:t>I have developed custom inventory systems tailored to specific business goals and workflows. I am confident in my ability to design and create inventory solutions based on unique requirements.</w:t>
            </w:r>
          </w:p>
        </w:tc>
      </w:tr>
    </w:tbl>
    <w:p w14:paraId="533041C6" w14:textId="48F6C048" w:rsidR="00B619A2" w:rsidRPr="00007FC0" w:rsidRDefault="00B619A2" w:rsidP="007251B2"/>
    <w:sectPr w:rsidR="00B619A2" w:rsidRPr="00007FC0" w:rsidSect="0004350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A7C14" w14:textId="77777777" w:rsidR="00864E94" w:rsidRDefault="00864E94" w:rsidP="00AE0AB0">
      <w:r>
        <w:separator/>
      </w:r>
    </w:p>
  </w:endnote>
  <w:endnote w:type="continuationSeparator" w:id="0">
    <w:p w14:paraId="7ECE6DD5" w14:textId="77777777" w:rsidR="00864E94" w:rsidRDefault="00864E94" w:rsidP="00AE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LEMON MILK">
    <w:altName w:val="Liberation Mono"/>
    <w:panose1 w:val="00000000000000000000"/>
    <w:charset w:val="00"/>
    <w:family w:val="modern"/>
    <w:notTrueType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B6BE8" w14:textId="77777777" w:rsidR="001A4485" w:rsidRPr="001A4485" w:rsidRDefault="001A4485" w:rsidP="00AE0AB0">
    <w:pPr>
      <w:pStyle w:val="Footer"/>
    </w:pPr>
    <w:r w:rsidRPr="001A4485">
      <w:rPr>
        <w:noProof/>
        <w:lang w:val="en-PH" w:eastAsia="en-PH"/>
      </w:rPr>
      <w:drawing>
        <wp:anchor distT="0" distB="0" distL="114300" distR="114300" simplePos="0" relativeHeight="251657728" behindDoc="0" locked="0" layoutInCell="1" allowOverlap="1" wp14:anchorId="0D0DCE58" wp14:editId="65B1BF96">
          <wp:simplePos x="0" y="0"/>
          <wp:positionH relativeFrom="column">
            <wp:posOffset>-3634740</wp:posOffset>
          </wp:positionH>
          <wp:positionV relativeFrom="page">
            <wp:posOffset>9403715</wp:posOffset>
          </wp:positionV>
          <wp:extent cx="10136583" cy="136454"/>
          <wp:effectExtent l="0" t="0" r="0" b="0"/>
          <wp:wrapNone/>
          <wp:docPr id="91627452" name="Picture 91627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9055806" name="Picture 88905580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136583" cy="136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4485">
      <w:t>www.scalableos.com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D9BB2" w14:textId="77777777" w:rsidR="00864E94" w:rsidRDefault="00864E94" w:rsidP="00AE0AB0">
      <w:r>
        <w:separator/>
      </w:r>
    </w:p>
  </w:footnote>
  <w:footnote w:type="continuationSeparator" w:id="0">
    <w:p w14:paraId="0972697B" w14:textId="77777777" w:rsidR="00864E94" w:rsidRDefault="00864E94" w:rsidP="00AE0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6735A" w14:textId="77777777" w:rsidR="00CF107A" w:rsidRDefault="00CF107A" w:rsidP="00AE0AB0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1" wp14:anchorId="1DA99BB5" wp14:editId="0EC740CE">
          <wp:simplePos x="0" y="0"/>
          <wp:positionH relativeFrom="margin">
            <wp:posOffset>1663700</wp:posOffset>
          </wp:positionH>
          <wp:positionV relativeFrom="margin">
            <wp:posOffset>-823678</wp:posOffset>
          </wp:positionV>
          <wp:extent cx="2616200" cy="556260"/>
          <wp:effectExtent l="0" t="0" r="0" b="0"/>
          <wp:wrapSquare wrapText="bothSides"/>
          <wp:docPr id="1280726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62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D3F393" w14:textId="77777777" w:rsidR="00CF107A" w:rsidRDefault="00CF107A" w:rsidP="00AE0AB0">
    <w:pPr>
      <w:pStyle w:val="Header"/>
    </w:pPr>
  </w:p>
  <w:p w14:paraId="28342ADE" w14:textId="77777777" w:rsidR="00BD2A47" w:rsidRDefault="00BD2A47" w:rsidP="00AE0AB0">
    <w:pPr>
      <w:pStyle w:val="Header"/>
    </w:pPr>
  </w:p>
  <w:p w14:paraId="745D3FAA" w14:textId="77777777" w:rsidR="001A4485" w:rsidRDefault="001A4485" w:rsidP="00AE0A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328D1"/>
    <w:multiLevelType w:val="multilevel"/>
    <w:tmpl w:val="0510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050AB"/>
    <w:multiLevelType w:val="multilevel"/>
    <w:tmpl w:val="C70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433B"/>
    <w:multiLevelType w:val="multilevel"/>
    <w:tmpl w:val="D1CC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51166"/>
    <w:multiLevelType w:val="multilevel"/>
    <w:tmpl w:val="38D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32A1"/>
    <w:multiLevelType w:val="multilevel"/>
    <w:tmpl w:val="324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35067"/>
    <w:multiLevelType w:val="multilevel"/>
    <w:tmpl w:val="72B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93384"/>
    <w:multiLevelType w:val="multilevel"/>
    <w:tmpl w:val="2976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20054"/>
    <w:multiLevelType w:val="multilevel"/>
    <w:tmpl w:val="8D7E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D4347"/>
    <w:multiLevelType w:val="multilevel"/>
    <w:tmpl w:val="86C8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C57FA"/>
    <w:multiLevelType w:val="multilevel"/>
    <w:tmpl w:val="ADB6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9848EE"/>
    <w:multiLevelType w:val="multilevel"/>
    <w:tmpl w:val="1AA6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3105E"/>
    <w:multiLevelType w:val="multilevel"/>
    <w:tmpl w:val="149C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01B69"/>
    <w:multiLevelType w:val="multilevel"/>
    <w:tmpl w:val="859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463EB"/>
    <w:multiLevelType w:val="multilevel"/>
    <w:tmpl w:val="D75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BD42E0"/>
    <w:multiLevelType w:val="multilevel"/>
    <w:tmpl w:val="9C3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C6E20"/>
    <w:multiLevelType w:val="hybridMultilevel"/>
    <w:tmpl w:val="00FC23F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15440C"/>
    <w:multiLevelType w:val="multilevel"/>
    <w:tmpl w:val="7F44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6B2DE6"/>
    <w:multiLevelType w:val="multilevel"/>
    <w:tmpl w:val="FCE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72975"/>
    <w:multiLevelType w:val="multilevel"/>
    <w:tmpl w:val="58A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47C9D"/>
    <w:multiLevelType w:val="multilevel"/>
    <w:tmpl w:val="B45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530D04"/>
    <w:multiLevelType w:val="multilevel"/>
    <w:tmpl w:val="03DC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3664"/>
    <w:multiLevelType w:val="multilevel"/>
    <w:tmpl w:val="C93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067F9"/>
    <w:multiLevelType w:val="multilevel"/>
    <w:tmpl w:val="111A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501D3"/>
    <w:multiLevelType w:val="multilevel"/>
    <w:tmpl w:val="734A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15505"/>
    <w:multiLevelType w:val="multilevel"/>
    <w:tmpl w:val="DFD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72138B"/>
    <w:multiLevelType w:val="multilevel"/>
    <w:tmpl w:val="E822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0816A1"/>
    <w:multiLevelType w:val="hybridMultilevel"/>
    <w:tmpl w:val="AF3635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164EB"/>
    <w:multiLevelType w:val="multilevel"/>
    <w:tmpl w:val="947C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8"/>
  </w:num>
  <w:num w:numId="5">
    <w:abstractNumId w:val="1"/>
  </w:num>
  <w:num w:numId="6">
    <w:abstractNumId w:val="20"/>
  </w:num>
  <w:num w:numId="7">
    <w:abstractNumId w:val="4"/>
  </w:num>
  <w:num w:numId="8">
    <w:abstractNumId w:val="7"/>
  </w:num>
  <w:num w:numId="9">
    <w:abstractNumId w:val="21"/>
  </w:num>
  <w:num w:numId="10">
    <w:abstractNumId w:val="26"/>
  </w:num>
  <w:num w:numId="11">
    <w:abstractNumId w:val="27"/>
  </w:num>
  <w:num w:numId="12">
    <w:abstractNumId w:val="11"/>
  </w:num>
  <w:num w:numId="13">
    <w:abstractNumId w:val="2"/>
  </w:num>
  <w:num w:numId="14">
    <w:abstractNumId w:val="0"/>
  </w:num>
  <w:num w:numId="15">
    <w:abstractNumId w:val="6"/>
  </w:num>
  <w:num w:numId="16">
    <w:abstractNumId w:val="17"/>
  </w:num>
  <w:num w:numId="17">
    <w:abstractNumId w:val="8"/>
  </w:num>
  <w:num w:numId="18">
    <w:abstractNumId w:val="22"/>
  </w:num>
  <w:num w:numId="19">
    <w:abstractNumId w:val="23"/>
  </w:num>
  <w:num w:numId="20">
    <w:abstractNumId w:val="12"/>
  </w:num>
  <w:num w:numId="21">
    <w:abstractNumId w:val="19"/>
  </w:num>
  <w:num w:numId="22">
    <w:abstractNumId w:val="9"/>
  </w:num>
  <w:num w:numId="23">
    <w:abstractNumId w:val="5"/>
  </w:num>
  <w:num w:numId="24">
    <w:abstractNumId w:val="25"/>
  </w:num>
  <w:num w:numId="25">
    <w:abstractNumId w:val="13"/>
  </w:num>
  <w:num w:numId="26">
    <w:abstractNumId w:val="24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ED"/>
    <w:rsid w:val="00003AC1"/>
    <w:rsid w:val="00004691"/>
    <w:rsid w:val="00007FC0"/>
    <w:rsid w:val="00011AB3"/>
    <w:rsid w:val="0001577D"/>
    <w:rsid w:val="0002619F"/>
    <w:rsid w:val="0004091F"/>
    <w:rsid w:val="00043508"/>
    <w:rsid w:val="000625DB"/>
    <w:rsid w:val="00062BB3"/>
    <w:rsid w:val="00086BDC"/>
    <w:rsid w:val="000A2FF0"/>
    <w:rsid w:val="00111F63"/>
    <w:rsid w:val="001278B7"/>
    <w:rsid w:val="001648B2"/>
    <w:rsid w:val="001823C7"/>
    <w:rsid w:val="001A4485"/>
    <w:rsid w:val="001D0A43"/>
    <w:rsid w:val="001D6DA2"/>
    <w:rsid w:val="001E51EC"/>
    <w:rsid w:val="002372FA"/>
    <w:rsid w:val="002767F0"/>
    <w:rsid w:val="00290C6C"/>
    <w:rsid w:val="00291071"/>
    <w:rsid w:val="002A20ED"/>
    <w:rsid w:val="002C4687"/>
    <w:rsid w:val="002E59DE"/>
    <w:rsid w:val="00301C1E"/>
    <w:rsid w:val="00360026"/>
    <w:rsid w:val="00387A68"/>
    <w:rsid w:val="003913E3"/>
    <w:rsid w:val="003D0769"/>
    <w:rsid w:val="003E0397"/>
    <w:rsid w:val="003E1F76"/>
    <w:rsid w:val="003E45C5"/>
    <w:rsid w:val="004666E9"/>
    <w:rsid w:val="00470698"/>
    <w:rsid w:val="004C402B"/>
    <w:rsid w:val="004C4F53"/>
    <w:rsid w:val="00516026"/>
    <w:rsid w:val="0055354C"/>
    <w:rsid w:val="00585A60"/>
    <w:rsid w:val="005A1604"/>
    <w:rsid w:val="005E3BD1"/>
    <w:rsid w:val="006C0367"/>
    <w:rsid w:val="006D4356"/>
    <w:rsid w:val="006D7335"/>
    <w:rsid w:val="006F3058"/>
    <w:rsid w:val="00702D85"/>
    <w:rsid w:val="00713538"/>
    <w:rsid w:val="007251B2"/>
    <w:rsid w:val="0076449D"/>
    <w:rsid w:val="007A213F"/>
    <w:rsid w:val="007C6D2E"/>
    <w:rsid w:val="007D604E"/>
    <w:rsid w:val="007E58C0"/>
    <w:rsid w:val="007F4888"/>
    <w:rsid w:val="00850ED6"/>
    <w:rsid w:val="00855533"/>
    <w:rsid w:val="00864E94"/>
    <w:rsid w:val="008D1DAC"/>
    <w:rsid w:val="008F65A3"/>
    <w:rsid w:val="00917843"/>
    <w:rsid w:val="00917C00"/>
    <w:rsid w:val="009707FE"/>
    <w:rsid w:val="00987DE6"/>
    <w:rsid w:val="009963CF"/>
    <w:rsid w:val="009966D7"/>
    <w:rsid w:val="009C37A6"/>
    <w:rsid w:val="009C70C6"/>
    <w:rsid w:val="009E5590"/>
    <w:rsid w:val="009F5E09"/>
    <w:rsid w:val="00A07CD3"/>
    <w:rsid w:val="00A267A4"/>
    <w:rsid w:val="00A45397"/>
    <w:rsid w:val="00A57F3F"/>
    <w:rsid w:val="00A63485"/>
    <w:rsid w:val="00A91320"/>
    <w:rsid w:val="00AA745C"/>
    <w:rsid w:val="00AB3F46"/>
    <w:rsid w:val="00AC3929"/>
    <w:rsid w:val="00AC5B85"/>
    <w:rsid w:val="00AD7EB7"/>
    <w:rsid w:val="00AE0AB0"/>
    <w:rsid w:val="00AE421E"/>
    <w:rsid w:val="00B04B06"/>
    <w:rsid w:val="00B60DEE"/>
    <w:rsid w:val="00B619A2"/>
    <w:rsid w:val="00BB6DF1"/>
    <w:rsid w:val="00BB7095"/>
    <w:rsid w:val="00BD2A47"/>
    <w:rsid w:val="00BF127E"/>
    <w:rsid w:val="00C10F9C"/>
    <w:rsid w:val="00C204DC"/>
    <w:rsid w:val="00C22F0C"/>
    <w:rsid w:val="00CF107A"/>
    <w:rsid w:val="00D2473B"/>
    <w:rsid w:val="00D92569"/>
    <w:rsid w:val="00DB2D27"/>
    <w:rsid w:val="00DC0742"/>
    <w:rsid w:val="00E372B8"/>
    <w:rsid w:val="00E403B5"/>
    <w:rsid w:val="00E8166D"/>
    <w:rsid w:val="00E84E11"/>
    <w:rsid w:val="00F05598"/>
    <w:rsid w:val="00F206ED"/>
    <w:rsid w:val="00F22ED8"/>
    <w:rsid w:val="00F23335"/>
    <w:rsid w:val="00F3693B"/>
    <w:rsid w:val="00F84EF1"/>
    <w:rsid w:val="00F976F8"/>
    <w:rsid w:val="00FA469E"/>
    <w:rsid w:val="00FB5E9F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43C6A"/>
  <w15:chartTrackingRefBased/>
  <w15:docId w15:val="{348E12A5-400A-4CB1-AB08-2CF3AD17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6ED"/>
    <w:pPr>
      <w:spacing w:after="0" w:line="240" w:lineRule="auto"/>
      <w:jc w:val="both"/>
    </w:pPr>
    <w:rPr>
      <w:rFonts w:ascii="Montserrat" w:hAnsi="Montserra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B0"/>
    <w:pPr>
      <w:jc w:val="center"/>
      <w:outlineLvl w:val="0"/>
    </w:pPr>
    <w:rPr>
      <w:rFonts w:ascii="LEMON MILK" w:hAnsi="LEMON MILK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E0AB0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7F0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485"/>
  </w:style>
  <w:style w:type="paragraph" w:styleId="Footer">
    <w:name w:val="footer"/>
    <w:basedOn w:val="Normal"/>
    <w:link w:val="FooterChar"/>
    <w:uiPriority w:val="99"/>
    <w:unhideWhenUsed/>
    <w:rsid w:val="001A4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485"/>
  </w:style>
  <w:style w:type="character" w:customStyle="1" w:styleId="Heading1Char">
    <w:name w:val="Heading 1 Char"/>
    <w:basedOn w:val="DefaultParagraphFont"/>
    <w:link w:val="Heading1"/>
    <w:uiPriority w:val="9"/>
    <w:rsid w:val="00AE0AB0"/>
    <w:rPr>
      <w:rFonts w:ascii="LEMON MILK" w:hAnsi="LEMON MILK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0AB0"/>
    <w:rPr>
      <w:rFonts w:ascii="LEMON MILK" w:hAnsi="LEMON MILK"/>
      <w:b/>
      <w:bCs/>
      <w:sz w:val="24"/>
      <w:szCs w:val="36"/>
      <w:lang w:val="en-US"/>
    </w:rPr>
  </w:style>
  <w:style w:type="paragraph" w:styleId="NoSpacing">
    <w:name w:val="No Spacing"/>
    <w:basedOn w:val="Normal"/>
    <w:uiPriority w:val="1"/>
    <w:qFormat/>
    <w:rsid w:val="00AE0AB0"/>
  </w:style>
  <w:style w:type="character" w:customStyle="1" w:styleId="Heading3Char">
    <w:name w:val="Heading 3 Char"/>
    <w:basedOn w:val="DefaultParagraphFont"/>
    <w:link w:val="Heading3"/>
    <w:uiPriority w:val="9"/>
    <w:rsid w:val="002767F0"/>
    <w:rPr>
      <w:rFonts w:ascii="Montserrat" w:eastAsiaTheme="majorEastAsia" w:hAnsi="Montserrat" w:cstheme="majorBidi"/>
      <w:b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206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9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F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127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Manzano\Downloads\ScalableOS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A5811AD78498478FA4AC029AA3D70B" ma:contentTypeVersion="14" ma:contentTypeDescription="Create a new document." ma:contentTypeScope="" ma:versionID="a5cd9a7bcece0a0cf2c233d993745c88">
  <xsd:schema xmlns:xsd="http://www.w3.org/2001/XMLSchema" xmlns:xs="http://www.w3.org/2001/XMLSchema" xmlns:p="http://schemas.microsoft.com/office/2006/metadata/properties" xmlns:ns2="07c37349-86f9-48c1-8bb5-84c23a7eac88" xmlns:ns3="d4750f60-0284-4b1e-9086-67fdbfb60ba7" targetNamespace="http://schemas.microsoft.com/office/2006/metadata/properties" ma:root="true" ma:fieldsID="64b9f07fa0caafafa909c992db7878de" ns2:_="" ns3:_="">
    <xsd:import namespace="07c37349-86f9-48c1-8bb5-84c23a7eac88"/>
    <xsd:import namespace="d4750f60-0284-4b1e-9086-67fdbfb60ba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37349-86f9-48c1-8bb5-84c23a7eac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079b240-52d9-4e0f-8b70-daf0536a70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50f60-0284-4b1e-9086-67fdbfb60ba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b2daac-ff5e-4766-a6a6-37678e3bb8dc}" ma:internalName="TaxCatchAll" ma:showField="CatchAllData" ma:web="d4750f60-0284-4b1e-9086-67fdbfb60b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750f60-0284-4b1e-9086-67fdbfb60ba7" xsi:nil="true"/>
    <lcf76f155ced4ddcb4097134ff3c332f xmlns="07c37349-86f9-48c1-8bb5-84c23a7eac8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06C8D-B2E4-4759-8C0E-ED9077534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7349-86f9-48c1-8bb5-84c23a7eac88"/>
    <ds:schemaRef ds:uri="d4750f60-0284-4b1e-9086-67fdbfb60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7016E-1E85-43ED-9B49-53E7972965B5}">
  <ds:schemaRefs>
    <ds:schemaRef ds:uri="http://schemas.microsoft.com/office/2006/metadata/properties"/>
    <ds:schemaRef ds:uri="http://schemas.microsoft.com/office/infopath/2007/PartnerControls"/>
    <ds:schemaRef ds:uri="d4750f60-0284-4b1e-9086-67fdbfb60ba7"/>
    <ds:schemaRef ds:uri="07c37349-86f9-48c1-8bb5-84c23a7eac88"/>
  </ds:schemaRefs>
</ds:datastoreItem>
</file>

<file path=customXml/itemProps3.xml><?xml version="1.0" encoding="utf-8"?>
<ds:datastoreItem xmlns:ds="http://schemas.openxmlformats.org/officeDocument/2006/customXml" ds:itemID="{E5DA9605-3DC1-4104-BC6D-E4DFE497B7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ECF78A-8BDF-404C-9C1A-AB0858B0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ScalableOS Letterhead.dotx</Template>
  <TotalTime>410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Dugayo</dc:creator>
  <cp:keywords/>
  <dc:description/>
  <cp:lastModifiedBy>POGI</cp:lastModifiedBy>
  <cp:revision>23</cp:revision>
  <dcterms:created xsi:type="dcterms:W3CDTF">2025-09-10T05:14:00Z</dcterms:created>
  <dcterms:modified xsi:type="dcterms:W3CDTF">2025-09-16T19:18:00Z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8edfe4d9-4f5d-433e-8767-32a609a3c6f1</vt:lpwstr>
  </property>
  <property fmtid="{D5CDD505-2E9C-101B-9397-08002B2CF9AE}" pid="3" name="ContentTypeId">
    <vt:lpwstr>0x0101007CA5811AD78498478FA4AC029AA3D70B</vt:lpwstr>
  </property>
</Properties>
</file>